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134805">
      <w:pPr>
        <w:pStyle w:val="Title"/>
      </w:pPr>
      <w:r>
        <w:t>Brian Hamilton</w:t>
      </w:r>
      <w:r>
        <w:tab/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134805">
            <w:pPr>
              <w:pStyle w:val="ContactInfo"/>
            </w:pPr>
            <w:r>
              <w:t>Palm Beach Gardens</w:t>
            </w:r>
            <w:r w:rsidR="00260D3F" w:rsidRPr="00843164">
              <w:t> | </w:t>
            </w:r>
            <w:r>
              <w:t>561-722-9039</w:t>
            </w:r>
            <w:r w:rsidR="00260D3F" w:rsidRPr="00843164">
              <w:t> | </w:t>
            </w:r>
            <w:r>
              <w:t>Brian@Kasperelectric.com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A59AFD1C69BA4BD9ACBFDA7A193D52ED"/>
        </w:placeholder>
        <w:temporary/>
        <w:showingPlcHdr/>
        <w15:appearance w15:val="hidden"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134805">
            <w:r>
              <w:t xml:space="preserve">To obtain a position with 59 Handy based on my abilities and the tools that I possess. I will list the jobs that I have worked that are pertinent to the handyman business model. 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BB9D4DB033D44541A0B7253C69F99284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Pr="00843164" w:rsidRDefault="00134805" w:rsidP="00843164">
            <w:r>
              <w:t>Carpentry / Electrical / Plumbing / TV Mounting / Furniture / General Labor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585CCCE85B4D42109B064EB2948BD558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134805" w:rsidP="00843164">
            <w:pPr>
              <w:pStyle w:val="Date"/>
            </w:pPr>
            <w:r>
              <w:t>2017-2019</w:t>
            </w:r>
          </w:p>
        </w:tc>
        <w:tc>
          <w:tcPr>
            <w:tcW w:w="4087" w:type="pct"/>
          </w:tcPr>
          <w:p w:rsidR="00843164" w:rsidRPr="00843164" w:rsidRDefault="00134805" w:rsidP="00297EBC">
            <w:r>
              <w:t xml:space="preserve">Kasper Electric </w:t>
            </w:r>
          </w:p>
          <w:p w:rsidR="00843164" w:rsidRPr="00843164" w:rsidRDefault="00134805" w:rsidP="00297EBC">
            <w:pPr>
              <w:pStyle w:val="ListBullet"/>
            </w:pPr>
            <w:r>
              <w:t>Director of Recruiting.  I worked in field as well with hanging commercial and residential fixtures.  I have experience with 110V and 277V</w:t>
            </w:r>
          </w:p>
        </w:tc>
      </w:tr>
      <w:tr w:rsidR="00843164" w:rsidRPr="00843164" w:rsidTr="00526C73">
        <w:tc>
          <w:tcPr>
            <w:tcW w:w="913" w:type="pct"/>
          </w:tcPr>
          <w:p w:rsidR="00843164" w:rsidRPr="00843164" w:rsidRDefault="00134805" w:rsidP="00843164">
            <w:pPr>
              <w:pStyle w:val="Date"/>
            </w:pPr>
            <w:r>
              <w:t>2015-2016</w:t>
            </w:r>
          </w:p>
        </w:tc>
        <w:tc>
          <w:tcPr>
            <w:tcW w:w="4087" w:type="pct"/>
          </w:tcPr>
          <w:p w:rsidR="00843164" w:rsidRDefault="00134805" w:rsidP="00297EBC">
            <w:pPr>
              <w:pStyle w:val="ListBullet"/>
            </w:pPr>
            <w:r>
              <w:t xml:space="preserve"> Dodger Town </w:t>
            </w:r>
          </w:p>
          <w:p w:rsidR="00134805" w:rsidRPr="00843164" w:rsidRDefault="00134805" w:rsidP="00297EBC">
            <w:pPr>
              <w:pStyle w:val="ListBullet"/>
            </w:pPr>
            <w:r>
              <w:t>Maintenance of ball fields</w:t>
            </w:r>
            <w:r w:rsidR="00500A39">
              <w:t xml:space="preserve"> and all grounds</w:t>
            </w:r>
            <w:r>
              <w:t xml:space="preserve">.  Everything from landscaping to fixing and repairing the irrigation lines.  The complex has 10 fields with a large 6,500 seat stadium.  </w:t>
            </w:r>
          </w:p>
        </w:tc>
      </w:tr>
      <w:tr w:rsidR="00134805" w:rsidRPr="00843164" w:rsidTr="00526C73">
        <w:tc>
          <w:tcPr>
            <w:tcW w:w="913" w:type="pct"/>
          </w:tcPr>
          <w:p w:rsidR="00134805" w:rsidRDefault="00134805" w:rsidP="00843164">
            <w:pPr>
              <w:pStyle w:val="Date"/>
            </w:pPr>
            <w:r>
              <w:t>2003-2012</w:t>
            </w:r>
          </w:p>
        </w:tc>
        <w:tc>
          <w:tcPr>
            <w:tcW w:w="4087" w:type="pct"/>
          </w:tcPr>
          <w:p w:rsidR="00134805" w:rsidRPr="00843164" w:rsidRDefault="00134805" w:rsidP="00134805">
            <w:r>
              <w:t xml:space="preserve">Hamilton Countertops and Kitchens </w:t>
            </w:r>
          </w:p>
          <w:p w:rsidR="00134805" w:rsidRDefault="00134805" w:rsidP="00134805">
            <w:r>
              <w:t>Construction of Kitchen cabinets and countertops for new custom or remodel home and commercial applications.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59528EB46D7D467C9AB61CE31137600B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3B2C5D" w:rsidP="00297EBC">
            <w:pPr>
              <w:pStyle w:val="Date"/>
            </w:pPr>
            <w:sdt>
              <w:sdtPr>
                <w:alias w:val="Enter Dates From for Education:"/>
                <w:tag w:val="Enter Dates From for Education:"/>
                <w:id w:val="292942290"/>
                <w:placeholder>
                  <w:docPart w:val="5B2B71BC49344D38A98A9BEC32CCC9E0"/>
                </w:placeholder>
                <w:temporary/>
                <w:showingPlcHdr/>
                <w15:appearance w15:val="hidden"/>
              </w:sdtPr>
              <w:sdtEndPr/>
              <w:sdtContent>
                <w:r w:rsidR="00843164">
                  <w:t>Dates 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ducation:"/>
                <w:tag w:val="Enter Dates To for Education:"/>
                <w:id w:val="2091974948"/>
                <w:placeholder>
                  <w:docPart w:val="40872A0E97E5430EAE053857A5EAFD17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:rsidR="00843164" w:rsidRPr="00843164" w:rsidRDefault="00134805" w:rsidP="00297EBC">
            <w:r>
              <w:t>2005-2009 University of Nebraska – Lincoln / B.S. Psychology</w:t>
            </w:r>
          </w:p>
        </w:tc>
      </w:tr>
    </w:tbl>
    <w:sdt>
      <w:sdtPr>
        <w:alias w:val="Communication heading:"/>
        <w:tag w:val="Communication heading:"/>
        <w:id w:val="1856458219"/>
        <w:placeholder>
          <w:docPart w:val="396DE6E252CB4CADA2EA3F9711A924FB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Communication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500A39" w:rsidP="00126049">
            <w:r>
              <w:t xml:space="preserve">I have basic hand tools along with brushless cordless drivers (including impact).  I have a jig saw and a skill saw.  I have a stud finder along with sockets and wrenches. </w:t>
            </w:r>
          </w:p>
        </w:tc>
      </w:tr>
    </w:tbl>
    <w:p w:rsidR="00260D3F" w:rsidRPr="00843164" w:rsidRDefault="00260D3F" w:rsidP="00F25533">
      <w:bookmarkStart w:id="0" w:name="_GoBack"/>
      <w:bookmarkEnd w:id="0"/>
    </w:p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C5D" w:rsidRDefault="003B2C5D">
      <w:pPr>
        <w:spacing w:after="0"/>
      </w:pPr>
      <w:r>
        <w:separator/>
      </w:r>
    </w:p>
    <w:p w:rsidR="003B2C5D" w:rsidRDefault="003B2C5D"/>
  </w:endnote>
  <w:endnote w:type="continuationSeparator" w:id="0">
    <w:p w:rsidR="003B2C5D" w:rsidRDefault="003B2C5D">
      <w:pPr>
        <w:spacing w:after="0"/>
      </w:pPr>
      <w:r>
        <w:continuationSeparator/>
      </w:r>
    </w:p>
    <w:p w:rsidR="003B2C5D" w:rsidRDefault="003B2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C5D" w:rsidRDefault="003B2C5D">
      <w:pPr>
        <w:spacing w:after="0"/>
      </w:pPr>
      <w:r>
        <w:separator/>
      </w:r>
    </w:p>
    <w:p w:rsidR="003B2C5D" w:rsidRDefault="003B2C5D"/>
  </w:footnote>
  <w:footnote w:type="continuationSeparator" w:id="0">
    <w:p w:rsidR="003B2C5D" w:rsidRDefault="003B2C5D">
      <w:pPr>
        <w:spacing w:after="0"/>
      </w:pPr>
      <w:r>
        <w:continuationSeparator/>
      </w:r>
    </w:p>
    <w:p w:rsidR="003B2C5D" w:rsidRDefault="003B2C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05"/>
    <w:rsid w:val="000C0CA7"/>
    <w:rsid w:val="000F2762"/>
    <w:rsid w:val="00126049"/>
    <w:rsid w:val="00134805"/>
    <w:rsid w:val="0014523F"/>
    <w:rsid w:val="00254924"/>
    <w:rsid w:val="002563E8"/>
    <w:rsid w:val="00260D3F"/>
    <w:rsid w:val="003B2C5D"/>
    <w:rsid w:val="004827F9"/>
    <w:rsid w:val="00500A39"/>
    <w:rsid w:val="00526C73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A82DCC"/>
    <w:rsid w:val="00B835C9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7B40BEB2-3FE9-4FA3-88E2-ADCF9560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milton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9AFD1C69BA4BD9ACBFDA7A193D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C08A5-F250-41C0-80C4-BB8388D19C7F}"/>
      </w:docPartPr>
      <w:docPartBody>
        <w:p w:rsidR="00000000" w:rsidRDefault="00E408C4">
          <w:pPr>
            <w:pStyle w:val="A59AFD1C69BA4BD9ACBFDA7A193D52ED"/>
          </w:pPr>
          <w:r w:rsidRPr="00843164">
            <w:t>Objective</w:t>
          </w:r>
        </w:p>
      </w:docPartBody>
    </w:docPart>
    <w:docPart>
      <w:docPartPr>
        <w:name w:val="BB9D4DB033D44541A0B7253C69F99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63E09-19DC-444F-BC79-942E7A2DA251}"/>
      </w:docPartPr>
      <w:docPartBody>
        <w:p w:rsidR="00000000" w:rsidRDefault="00E408C4">
          <w:pPr>
            <w:pStyle w:val="BB9D4DB033D44541A0B7253C69F99284"/>
          </w:pPr>
          <w:r w:rsidRPr="00843164">
            <w:t>Skills &amp; Abilities</w:t>
          </w:r>
        </w:p>
      </w:docPartBody>
    </w:docPart>
    <w:docPart>
      <w:docPartPr>
        <w:name w:val="585CCCE85B4D42109B064EB2948BD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E22D8-2B8F-4C84-AEB2-711CF09983BE}"/>
      </w:docPartPr>
      <w:docPartBody>
        <w:p w:rsidR="00000000" w:rsidRDefault="00E408C4">
          <w:pPr>
            <w:pStyle w:val="585CCCE85B4D42109B064EB2948BD558"/>
          </w:pPr>
          <w:r w:rsidRPr="00843164">
            <w:t>Experience</w:t>
          </w:r>
        </w:p>
      </w:docPartBody>
    </w:docPart>
    <w:docPart>
      <w:docPartPr>
        <w:name w:val="59528EB46D7D467C9AB61CE311376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48D43-1F8C-4A8E-8439-32664E4939D9}"/>
      </w:docPartPr>
      <w:docPartBody>
        <w:p w:rsidR="00000000" w:rsidRDefault="00E408C4">
          <w:pPr>
            <w:pStyle w:val="59528EB46D7D467C9AB61CE31137600B"/>
          </w:pPr>
          <w:r w:rsidRPr="00843164">
            <w:t>Education</w:t>
          </w:r>
        </w:p>
      </w:docPartBody>
    </w:docPart>
    <w:docPart>
      <w:docPartPr>
        <w:name w:val="5B2B71BC49344D38A98A9BEC32CC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A763-F777-4053-AD1B-A626FA71AB3D}"/>
      </w:docPartPr>
      <w:docPartBody>
        <w:p w:rsidR="00000000" w:rsidRDefault="00E408C4">
          <w:pPr>
            <w:pStyle w:val="5B2B71BC49344D38A98A9BEC32CCC9E0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40872A0E97E5430EAE053857A5EAF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218ED-AF0C-437B-ACCF-22FDFEE33E24}"/>
      </w:docPartPr>
      <w:docPartBody>
        <w:p w:rsidR="00000000" w:rsidRDefault="00E408C4">
          <w:pPr>
            <w:pStyle w:val="40872A0E97E5430EAE053857A5EAFD17"/>
          </w:pPr>
          <w:r w:rsidRPr="00843164">
            <w:t>To</w:t>
          </w:r>
        </w:p>
      </w:docPartBody>
    </w:docPart>
    <w:docPart>
      <w:docPartPr>
        <w:name w:val="396DE6E252CB4CADA2EA3F9711A92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435BF-F82D-4B70-BB90-1910B0F55DC8}"/>
      </w:docPartPr>
      <w:docPartBody>
        <w:p w:rsidR="00000000" w:rsidRDefault="00E408C4">
          <w:pPr>
            <w:pStyle w:val="396DE6E252CB4CADA2EA3F9711A924FB"/>
          </w:pPr>
          <w:r w:rsidRPr="00843164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C4"/>
    <w:rsid w:val="00E4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3911DB59B440978A9C1C86AD69BA03">
    <w:name w:val="993911DB59B440978A9C1C86AD69BA03"/>
  </w:style>
  <w:style w:type="paragraph" w:customStyle="1" w:styleId="7FC09A6408684B2384A4007D4ECAA94C">
    <w:name w:val="7FC09A6408684B2384A4007D4ECAA94C"/>
  </w:style>
  <w:style w:type="paragraph" w:customStyle="1" w:styleId="4C83697321A84CD4BA7CB146FBBBD6FE">
    <w:name w:val="4C83697321A84CD4BA7CB146FBBBD6FE"/>
  </w:style>
  <w:style w:type="paragraph" w:customStyle="1" w:styleId="7B69903FDC1044BFAA9A5A3CACE6638C">
    <w:name w:val="7B69903FDC1044BFAA9A5A3CACE6638C"/>
  </w:style>
  <w:style w:type="paragraph" w:customStyle="1" w:styleId="A59AFD1C69BA4BD9ACBFDA7A193D52ED">
    <w:name w:val="A59AFD1C69BA4BD9ACBFDA7A193D52ED"/>
  </w:style>
  <w:style w:type="paragraph" w:customStyle="1" w:styleId="05C18BA8DE9845A4AFABD1507D821CB8">
    <w:name w:val="05C18BA8DE9845A4AFABD1507D821CB8"/>
  </w:style>
  <w:style w:type="paragraph" w:customStyle="1" w:styleId="BB9D4DB033D44541A0B7253C69F99284">
    <w:name w:val="BB9D4DB033D44541A0B7253C69F99284"/>
  </w:style>
  <w:style w:type="paragraph" w:customStyle="1" w:styleId="039CE892B9DE47B0AD61B26B706743EC">
    <w:name w:val="039CE892B9DE47B0AD61B26B706743EC"/>
  </w:style>
  <w:style w:type="paragraph" w:customStyle="1" w:styleId="585CCCE85B4D42109B064EB2948BD558">
    <w:name w:val="585CCCE85B4D42109B064EB2948BD558"/>
  </w:style>
  <w:style w:type="paragraph" w:customStyle="1" w:styleId="B3F902C7BC784CECA34B1AF25DB5899B">
    <w:name w:val="B3F902C7BC784CECA34B1AF25DB5899B"/>
  </w:style>
  <w:style w:type="paragraph" w:customStyle="1" w:styleId="829C1C43E9C9452286B6D37D5DCDEA96">
    <w:name w:val="829C1C43E9C9452286B6D37D5DCDEA96"/>
  </w:style>
  <w:style w:type="paragraph" w:customStyle="1" w:styleId="E212599A4E424766BDB7A16E5939CBE2">
    <w:name w:val="E212599A4E424766BDB7A16E5939CBE2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5A0423444829463299A2A3F92F4437A7">
    <w:name w:val="5A0423444829463299A2A3F92F4437A7"/>
  </w:style>
  <w:style w:type="paragraph" w:customStyle="1" w:styleId="62C00102C329457FAEDD12601FE0891D">
    <w:name w:val="62C00102C329457FAEDD12601FE0891D"/>
  </w:style>
  <w:style w:type="paragraph" w:customStyle="1" w:styleId="D40194B125614A7FAF054AAD0A453AFB">
    <w:name w:val="D40194B125614A7FAF054AAD0A453AFB"/>
  </w:style>
  <w:style w:type="paragraph" w:customStyle="1" w:styleId="0CB61CF990AD4AABB96900C877490A3D">
    <w:name w:val="0CB61CF990AD4AABB96900C877490A3D"/>
  </w:style>
  <w:style w:type="paragraph" w:customStyle="1" w:styleId="E7F1A5DFC7574871980C0699ECC9D1E9">
    <w:name w:val="E7F1A5DFC7574871980C0699ECC9D1E9"/>
  </w:style>
  <w:style w:type="paragraph" w:customStyle="1" w:styleId="C44E702EEE80483CBEEAD3BD2FC850E1">
    <w:name w:val="C44E702EEE80483CBEEAD3BD2FC850E1"/>
  </w:style>
  <w:style w:type="paragraph" w:customStyle="1" w:styleId="B82B4BBDBE204ADB9A6A77A852BABF87">
    <w:name w:val="B82B4BBDBE204ADB9A6A77A852BABF87"/>
  </w:style>
  <w:style w:type="paragraph" w:customStyle="1" w:styleId="59528EB46D7D467C9AB61CE31137600B">
    <w:name w:val="59528EB46D7D467C9AB61CE31137600B"/>
  </w:style>
  <w:style w:type="paragraph" w:customStyle="1" w:styleId="5B2B71BC49344D38A98A9BEC32CCC9E0">
    <w:name w:val="5B2B71BC49344D38A98A9BEC32CCC9E0"/>
  </w:style>
  <w:style w:type="paragraph" w:customStyle="1" w:styleId="40872A0E97E5430EAE053857A5EAFD17">
    <w:name w:val="40872A0E97E5430EAE053857A5EAFD17"/>
  </w:style>
  <w:style w:type="paragraph" w:customStyle="1" w:styleId="552BE8123F4845B18FB4AC1A12286E18">
    <w:name w:val="552BE8123F4845B18FB4AC1A12286E18"/>
  </w:style>
  <w:style w:type="paragraph" w:customStyle="1" w:styleId="A717D323CB3B472F8CA5EAFC496ECB55">
    <w:name w:val="A717D323CB3B472F8CA5EAFC496ECB55"/>
  </w:style>
  <w:style w:type="paragraph" w:customStyle="1" w:styleId="1F2559358E9F4EEB8DA1C157FC05D004">
    <w:name w:val="1F2559358E9F4EEB8DA1C157FC05D004"/>
  </w:style>
  <w:style w:type="paragraph" w:customStyle="1" w:styleId="396DE6E252CB4CADA2EA3F9711A924FB">
    <w:name w:val="396DE6E252CB4CADA2EA3F9711A924FB"/>
  </w:style>
  <w:style w:type="paragraph" w:customStyle="1" w:styleId="368D4FD601D14EC88FE250130AAA8D4C">
    <w:name w:val="368D4FD601D14EC88FE250130AAA8D4C"/>
  </w:style>
  <w:style w:type="paragraph" w:customStyle="1" w:styleId="28C5DCB0D5F14604AC6F0A9BB2BD2188">
    <w:name w:val="28C5DCB0D5F14604AC6F0A9BB2BD2188"/>
  </w:style>
  <w:style w:type="paragraph" w:customStyle="1" w:styleId="7876D77261D04892B8A5FFFC89B7F7B2">
    <w:name w:val="7876D77261D04892B8A5FFFC89B7F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Hamilton</dc:creator>
  <cp:lastModifiedBy>Brian Hamilton</cp:lastModifiedBy>
  <cp:revision>1</cp:revision>
  <dcterms:created xsi:type="dcterms:W3CDTF">2019-12-03T20:06:00Z</dcterms:created>
  <dcterms:modified xsi:type="dcterms:W3CDTF">2019-12-03T20:52:00Z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